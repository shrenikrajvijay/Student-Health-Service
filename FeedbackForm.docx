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33" w:type="pct"/>
        <w:tblInd w:w="18" w:type="dxa"/>
        <w:tblLayout w:type="fixed"/>
        <w:tblLook w:val="01E0" w:firstRow="1" w:lastRow="1" w:firstColumn="1" w:lastColumn="1" w:noHBand="0" w:noVBand="0"/>
      </w:tblPr>
      <w:tblGrid>
        <w:gridCol w:w="1634"/>
        <w:gridCol w:w="7906"/>
      </w:tblGrid>
      <w:tr w:rsidR="00E746E8" w:rsidRPr="003E21CC" w14:paraId="04239692" w14:textId="77777777" w:rsidTr="00E746E8">
        <w:trPr>
          <w:trHeight w:val="1170"/>
        </w:trPr>
        <w:tc>
          <w:tcPr>
            <w:tcW w:w="1634" w:type="dxa"/>
          </w:tcPr>
          <w:p w14:paraId="73780EEA" w14:textId="77777777" w:rsidR="00E746E8" w:rsidRPr="0094566A" w:rsidRDefault="00E746E8" w:rsidP="00CC34D1"/>
        </w:tc>
        <w:tc>
          <w:tcPr>
            <w:tcW w:w="7906" w:type="dxa"/>
          </w:tcPr>
          <w:sdt>
            <w:sdtPr>
              <w:alias w:val="Company"/>
              <w:tag w:val="Company"/>
              <w:id w:val="103548726"/>
              <w:placeholder>
                <w:docPart w:val="D9E248455602654B898B0923E86B1F1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FE10A23" w14:textId="77777777" w:rsidR="00E746E8" w:rsidRDefault="00E746E8" w:rsidP="00E746E8">
                <w:pPr>
                  <w:pStyle w:val="CompanyName"/>
                  <w:tabs>
                    <w:tab w:val="left" w:pos="1080"/>
                  </w:tabs>
                  <w:ind w:right="-4338"/>
                </w:pPr>
                <w:r>
                  <w:t xml:space="preserve">    CALIFORNIA STATE UNIVERSITY, LONG BEACH</w:t>
                </w:r>
              </w:p>
            </w:sdtContent>
          </w:sdt>
          <w:p w14:paraId="574EC68B" w14:textId="77777777" w:rsidR="00E746E8" w:rsidRPr="00E746E8" w:rsidRDefault="00E746E8" w:rsidP="00E746E8">
            <w:pPr>
              <w:jc w:val="center"/>
              <w:rPr>
                <w:sz w:val="28"/>
                <w:szCs w:val="28"/>
              </w:rPr>
            </w:pPr>
            <w:r w:rsidRPr="00E746E8">
              <w:rPr>
                <w:sz w:val="28"/>
                <w:szCs w:val="28"/>
              </w:rPr>
              <w:t>Health Center – Feedback Form</w:t>
            </w:r>
          </w:p>
        </w:tc>
      </w:tr>
    </w:tbl>
    <w:p w14:paraId="64540ADF" w14:textId="77777777" w:rsidR="000430A4" w:rsidRDefault="000430A4" w:rsidP="000F7CC0">
      <w:pPr>
        <w:pStyle w:val="Heading2"/>
      </w:pPr>
      <w:bookmarkStart w:id="0" w:name="_GoBack"/>
      <w:bookmarkEnd w:id="0"/>
    </w:p>
    <w:tbl>
      <w:tblPr>
        <w:tblW w:w="7756" w:type="pct"/>
        <w:tblLook w:val="0000" w:firstRow="0" w:lastRow="0" w:firstColumn="0" w:lastColumn="0" w:noHBand="0" w:noVBand="0"/>
      </w:tblPr>
      <w:tblGrid>
        <w:gridCol w:w="10638"/>
        <w:gridCol w:w="5333"/>
      </w:tblGrid>
      <w:tr w:rsidR="00E746E8" w:rsidRPr="00E746E8" w14:paraId="5F4246A3" w14:textId="77777777" w:rsidTr="00E746E8">
        <w:trPr>
          <w:trHeight w:val="1413"/>
        </w:trPr>
        <w:tc>
          <w:tcPr>
            <w:tcW w:w="1063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31F0D2" w14:textId="77777777" w:rsidR="00E746E8" w:rsidRPr="00E746E8" w:rsidRDefault="00E746E8" w:rsidP="00E746E8">
            <w:pPr>
              <w:ind w:right="-4702"/>
              <w:rPr>
                <w:rFonts w:ascii="Times New Roman" w:hAnsi="Times New Roman"/>
                <w:sz w:val="24"/>
              </w:rPr>
            </w:pPr>
          </w:p>
          <w:p w14:paraId="21F059AB" w14:textId="77777777" w:rsidR="00B7753D" w:rsidRPr="00E746E8" w:rsidRDefault="00E746E8" w:rsidP="00E746E8">
            <w:pPr>
              <w:pStyle w:val="ListParagraph"/>
              <w:numPr>
                <w:ilvl w:val="0"/>
                <w:numId w:val="35"/>
              </w:numPr>
              <w:ind w:right="-4702"/>
              <w:rPr>
                <w:rFonts w:ascii="Times New Roman" w:hAnsi="Times New Roman"/>
                <w:sz w:val="24"/>
              </w:rPr>
            </w:pPr>
            <w:r w:rsidRPr="00E746E8">
              <w:rPr>
                <w:rFonts w:ascii="Times New Roman" w:hAnsi="Times New Roman"/>
                <w:sz w:val="24"/>
              </w:rPr>
              <w:t>Efficiency of Nursing Care -</w:t>
            </w:r>
          </w:p>
          <w:p w14:paraId="1CACC380" w14:textId="77777777" w:rsidR="00B7753D" w:rsidRPr="00E746E8" w:rsidRDefault="00E746E8" w:rsidP="003F7243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Excellent</w:t>
            </w:r>
          </w:p>
          <w:p w14:paraId="2AD4B8D4" w14:textId="77777777" w:rsidR="00B7753D" w:rsidRPr="00E746E8" w:rsidRDefault="00E746E8" w:rsidP="003F7243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 xml:space="preserve">Good </w:t>
            </w:r>
          </w:p>
          <w:p w14:paraId="3DC360C0" w14:textId="77777777" w:rsidR="00B7753D" w:rsidRPr="00E746E8" w:rsidRDefault="00E746E8" w:rsidP="003F7243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 xml:space="preserve">Unsatisfied </w:t>
            </w:r>
          </w:p>
          <w:p w14:paraId="0B638763" w14:textId="77777777" w:rsidR="00B7753D" w:rsidRPr="00E746E8" w:rsidRDefault="00E746E8" w:rsidP="003F7243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Not sure</w:t>
            </w:r>
          </w:p>
          <w:p w14:paraId="044D8815" w14:textId="77777777" w:rsidR="00E746E8" w:rsidRPr="00E746E8" w:rsidRDefault="00E746E8" w:rsidP="00E746E8">
            <w:pPr>
              <w:pStyle w:val="Answers"/>
              <w:numPr>
                <w:ilvl w:val="0"/>
                <w:numId w:val="0"/>
              </w:numPr>
              <w:ind w:left="9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auto"/>
          </w:tcPr>
          <w:p w14:paraId="2D6A3A10" w14:textId="77777777" w:rsidR="00D43B6D" w:rsidRPr="00E746E8" w:rsidRDefault="00D43B6D" w:rsidP="00E746E8">
            <w:pPr>
              <w:pStyle w:val="Answers"/>
              <w:numPr>
                <w:ilvl w:val="0"/>
                <w:numId w:val="0"/>
              </w:numPr>
              <w:ind w:left="90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46E8" w:rsidRPr="00E746E8" w14:paraId="70FCE98A" w14:textId="77777777" w:rsidTr="00E746E8">
        <w:trPr>
          <w:trHeight w:val="1800"/>
        </w:trPr>
        <w:tc>
          <w:tcPr>
            <w:tcW w:w="10638" w:type="dxa"/>
            <w:tcBorders>
              <w:top w:val="single" w:sz="4" w:space="0" w:color="BFBFBF" w:themeColor="background1" w:themeShade="BF"/>
            </w:tcBorders>
          </w:tcPr>
          <w:p w14:paraId="0C9CB85B" w14:textId="77777777" w:rsidR="00E746E8" w:rsidRPr="00E746E8" w:rsidRDefault="00E746E8" w:rsidP="00CC34D1">
            <w:pPr>
              <w:rPr>
                <w:rFonts w:ascii="Times New Roman" w:hAnsi="Times New Roman"/>
                <w:sz w:val="24"/>
              </w:rPr>
            </w:pPr>
          </w:p>
          <w:p w14:paraId="73592611" w14:textId="77777777" w:rsidR="00B7753D" w:rsidRPr="00E746E8" w:rsidRDefault="00E746E8" w:rsidP="00E746E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 w:rsidRPr="00E746E8">
              <w:rPr>
                <w:rFonts w:ascii="Times New Roman" w:hAnsi="Times New Roman"/>
                <w:sz w:val="24"/>
              </w:rPr>
              <w:t>How satisfied were you with our service -</w:t>
            </w:r>
          </w:p>
          <w:p w14:paraId="3E163E0E" w14:textId="77777777" w:rsidR="00E746E8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Excellent</w:t>
            </w:r>
          </w:p>
          <w:p w14:paraId="76577DDE" w14:textId="77777777" w:rsidR="00E746E8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 xml:space="preserve">Good </w:t>
            </w:r>
          </w:p>
          <w:p w14:paraId="1584A53D" w14:textId="77777777" w:rsidR="00E746E8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 xml:space="preserve">Unsatisfied </w:t>
            </w:r>
          </w:p>
          <w:p w14:paraId="1CC3C4BE" w14:textId="77777777" w:rsidR="00B7753D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Not sure</w:t>
            </w:r>
          </w:p>
        </w:tc>
        <w:tc>
          <w:tcPr>
            <w:tcW w:w="5333" w:type="dxa"/>
            <w:tcBorders>
              <w:top w:val="single" w:sz="4" w:space="0" w:color="BFBFBF" w:themeColor="background1" w:themeShade="BF"/>
              <w:left w:val="nil"/>
            </w:tcBorders>
            <w:shd w:val="clear" w:color="auto" w:fill="auto"/>
          </w:tcPr>
          <w:p w14:paraId="1D5F6D9D" w14:textId="77777777" w:rsidR="00D04A5C" w:rsidRPr="00E746E8" w:rsidRDefault="00D04A5C" w:rsidP="00E746E8">
            <w:pPr>
              <w:pStyle w:val="Answers"/>
              <w:numPr>
                <w:ilvl w:val="0"/>
                <w:numId w:val="0"/>
              </w:numPr>
              <w:ind w:left="90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98343E" w14:textId="77777777" w:rsidR="00607655" w:rsidRPr="00E746E8" w:rsidRDefault="00607655" w:rsidP="00702E38">
      <w:pPr>
        <w:pStyle w:val="Heading2"/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7310" w:type="pct"/>
        <w:tblInd w:w="108" w:type="dxa"/>
        <w:tblLook w:val="0000" w:firstRow="0" w:lastRow="0" w:firstColumn="0" w:lastColumn="0" w:noHBand="0" w:noVBand="0"/>
      </w:tblPr>
      <w:tblGrid>
        <w:gridCol w:w="9722"/>
        <w:gridCol w:w="5331"/>
      </w:tblGrid>
      <w:tr w:rsidR="00E746E8" w:rsidRPr="00E746E8" w14:paraId="70DB9C5F" w14:textId="77777777" w:rsidTr="00E746E8">
        <w:trPr>
          <w:trHeight w:val="1440"/>
        </w:trPr>
        <w:tc>
          <w:tcPr>
            <w:tcW w:w="97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18F196" w14:textId="77777777" w:rsidR="00E746E8" w:rsidRPr="00E746E8" w:rsidRDefault="00E746E8" w:rsidP="00BA06F8">
            <w:pPr>
              <w:rPr>
                <w:rFonts w:ascii="Times New Roman" w:hAnsi="Times New Roman"/>
                <w:sz w:val="24"/>
              </w:rPr>
            </w:pPr>
          </w:p>
          <w:p w14:paraId="52F8D0C5" w14:textId="77777777" w:rsidR="00BA06F8" w:rsidRPr="00E746E8" w:rsidRDefault="00E746E8" w:rsidP="00E746E8">
            <w:pPr>
              <w:pStyle w:val="ListParagraph"/>
              <w:numPr>
                <w:ilvl w:val="0"/>
                <w:numId w:val="35"/>
              </w:numPr>
              <w:ind w:right="-5598"/>
              <w:rPr>
                <w:rFonts w:ascii="Times New Roman" w:hAnsi="Times New Roman"/>
                <w:sz w:val="24"/>
              </w:rPr>
            </w:pPr>
            <w:r w:rsidRPr="00E746E8">
              <w:rPr>
                <w:rFonts w:ascii="Times New Roman" w:hAnsi="Times New Roman"/>
                <w:sz w:val="24"/>
              </w:rPr>
              <w:t>Does the Health Service Center have equipment for modern diagnosis and treatment</w:t>
            </w:r>
          </w:p>
          <w:p w14:paraId="2E6E0822" w14:textId="77777777" w:rsidR="00E746E8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Excellent</w:t>
            </w:r>
          </w:p>
          <w:p w14:paraId="4E3ACFC6" w14:textId="77777777" w:rsidR="00E746E8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 xml:space="preserve">Good </w:t>
            </w:r>
          </w:p>
          <w:p w14:paraId="4141CD73" w14:textId="77777777" w:rsidR="00E746E8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 xml:space="preserve">Unsatisfied </w:t>
            </w:r>
          </w:p>
          <w:p w14:paraId="14738B8C" w14:textId="77777777" w:rsidR="00E746E8" w:rsidRPr="00E746E8" w:rsidRDefault="00E746E8" w:rsidP="00E746E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Not sure</w:t>
            </w:r>
          </w:p>
          <w:p w14:paraId="2FBD3A60" w14:textId="77777777" w:rsidR="00E746E8" w:rsidRPr="00E746E8" w:rsidRDefault="00E746E8" w:rsidP="00E746E8">
            <w:pPr>
              <w:pStyle w:val="Answers"/>
              <w:numPr>
                <w:ilvl w:val="0"/>
                <w:numId w:val="0"/>
              </w:numPr>
              <w:ind w:left="9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0975376A" w14:textId="77777777" w:rsidR="00073253" w:rsidRPr="00E746E8" w:rsidRDefault="00073253" w:rsidP="00E746E8">
            <w:pPr>
              <w:pStyle w:val="Answers"/>
              <w:numPr>
                <w:ilvl w:val="0"/>
                <w:numId w:val="0"/>
              </w:numPr>
              <w:ind w:left="429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46E8" w:rsidRPr="00E746E8" w14:paraId="694C2034" w14:textId="77777777" w:rsidTr="00E746E8">
        <w:trPr>
          <w:trHeight w:val="1440"/>
        </w:trPr>
        <w:tc>
          <w:tcPr>
            <w:tcW w:w="9722" w:type="dxa"/>
            <w:tcBorders>
              <w:top w:val="single" w:sz="4" w:space="0" w:color="BFBFBF" w:themeColor="background1" w:themeShade="BF"/>
            </w:tcBorders>
          </w:tcPr>
          <w:p w14:paraId="340AD190" w14:textId="77777777" w:rsidR="00E746E8" w:rsidRPr="00E746E8" w:rsidRDefault="00E746E8" w:rsidP="00CC34D1">
            <w:pPr>
              <w:rPr>
                <w:rFonts w:ascii="Times New Roman" w:hAnsi="Times New Roman"/>
                <w:sz w:val="24"/>
              </w:rPr>
            </w:pPr>
          </w:p>
          <w:p w14:paraId="1E164E44" w14:textId="77777777" w:rsidR="00BA06F8" w:rsidRPr="00E746E8" w:rsidRDefault="00BA06F8" w:rsidP="00E746E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 w:rsidRPr="00E746E8">
              <w:rPr>
                <w:rFonts w:ascii="Times New Roman" w:hAnsi="Times New Roman"/>
                <w:sz w:val="24"/>
              </w:rPr>
              <w:t>How would you rate the staff?</w:t>
            </w:r>
          </w:p>
          <w:p w14:paraId="58C54F15" w14:textId="77777777" w:rsidR="00BA06F8" w:rsidRPr="00E746E8" w:rsidRDefault="00BA06F8" w:rsidP="00BA06F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Friendly and helpful</w:t>
            </w:r>
          </w:p>
          <w:p w14:paraId="2477C44E" w14:textId="77777777" w:rsidR="00BA06F8" w:rsidRPr="00E746E8" w:rsidRDefault="00BA06F8" w:rsidP="00BA06F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Average</w:t>
            </w:r>
          </w:p>
          <w:p w14:paraId="21B2987D" w14:textId="77777777" w:rsidR="00BA06F8" w:rsidRPr="00E746E8" w:rsidRDefault="00BA06F8" w:rsidP="00BA06F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 xml:space="preserve">Varies </w:t>
            </w:r>
            <w:r w:rsidR="00943D45" w:rsidRPr="00E746E8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E746E8">
              <w:rPr>
                <w:rFonts w:ascii="Times New Roman" w:hAnsi="Times New Roman"/>
                <w:sz w:val="24"/>
                <w:szCs w:val="24"/>
              </w:rPr>
              <w:t>each visit</w:t>
            </w:r>
          </w:p>
          <w:p w14:paraId="5B90B712" w14:textId="77777777" w:rsidR="006B046E" w:rsidRDefault="00BA06F8" w:rsidP="00BA06F8">
            <w:pPr>
              <w:pStyle w:val="Answers"/>
              <w:rPr>
                <w:rFonts w:ascii="Times New Roman" w:hAnsi="Times New Roman"/>
                <w:sz w:val="24"/>
                <w:szCs w:val="24"/>
              </w:rPr>
            </w:pPr>
            <w:r w:rsidRPr="00E746E8">
              <w:rPr>
                <w:rFonts w:ascii="Times New Roman" w:hAnsi="Times New Roman"/>
                <w:sz w:val="24"/>
                <w:szCs w:val="24"/>
              </w:rPr>
              <w:t>Poor service</w:t>
            </w:r>
          </w:p>
          <w:p w14:paraId="59CC0833" w14:textId="77777777" w:rsidR="00E746E8" w:rsidRDefault="00E746E8" w:rsidP="00E746E8">
            <w:pPr>
              <w:pStyle w:val="Answers"/>
              <w:numPr>
                <w:ilvl w:val="0"/>
                <w:numId w:val="0"/>
              </w:numPr>
              <w:ind w:left="907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0363847E" w14:textId="77777777" w:rsidR="00E746E8" w:rsidRDefault="00E746E8" w:rsidP="00E746E8">
            <w:pPr>
              <w:pStyle w:val="Answers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14:paraId="1BDE81D5" w14:textId="77777777" w:rsidR="00E746E8" w:rsidRDefault="00E746E8" w:rsidP="00E746E8">
            <w:pPr>
              <w:pStyle w:val="Answers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14:paraId="42279ABA" w14:textId="77777777" w:rsidR="00E746E8" w:rsidRDefault="00E746E8" w:rsidP="00E746E8">
            <w:pPr>
              <w:pStyle w:val="Answers"/>
              <w:numPr>
                <w:ilvl w:val="0"/>
                <w:numId w:val="0"/>
              </w:numPr>
              <w:ind w:left="907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04679CF4" w14:textId="77777777" w:rsidR="00E746E8" w:rsidRDefault="00E746E8" w:rsidP="00E746E8">
            <w:pPr>
              <w:pStyle w:val="Answers"/>
              <w:numPr>
                <w:ilvl w:val="0"/>
                <w:numId w:val="0"/>
              </w:numPr>
              <w:ind w:left="907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15FCE5C7" w14:textId="77777777" w:rsidR="00E746E8" w:rsidRDefault="00E746E8" w:rsidP="00E746E8">
            <w:pPr>
              <w:pStyle w:val="Answers"/>
              <w:numPr>
                <w:ilvl w:val="0"/>
                <w:numId w:val="0"/>
              </w:numPr>
              <w:ind w:left="907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2207D26B" w14:textId="77777777" w:rsidR="00E746E8" w:rsidRPr="00E746E8" w:rsidRDefault="00E746E8" w:rsidP="00E746E8">
            <w:pPr>
              <w:pStyle w:val="Answers"/>
              <w:numPr>
                <w:ilvl w:val="0"/>
                <w:numId w:val="0"/>
              </w:numPr>
              <w:ind w:left="907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1" w:type="dxa"/>
            <w:tcBorders>
              <w:top w:val="single" w:sz="4" w:space="0" w:color="BFBFBF" w:themeColor="background1" w:themeShade="BF"/>
              <w:left w:val="nil"/>
            </w:tcBorders>
          </w:tcPr>
          <w:p w14:paraId="21202585" w14:textId="77777777" w:rsidR="00073253" w:rsidRPr="00E746E8" w:rsidRDefault="00073253" w:rsidP="00E746E8">
            <w:pPr>
              <w:pStyle w:val="Answers"/>
              <w:numPr>
                <w:ilvl w:val="0"/>
                <w:numId w:val="0"/>
              </w:numPr>
              <w:ind w:left="90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87C5045" w14:textId="77777777" w:rsidR="00DD15A8" w:rsidRPr="00E746E8" w:rsidRDefault="00DD15A8" w:rsidP="00702E38">
      <w:pPr>
        <w:pStyle w:val="Heading2"/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 w:rsidRPr="00E746E8">
        <w:rPr>
          <w:rFonts w:ascii="Times New Roman" w:hAnsi="Times New Roman" w:cs="Times New Roman"/>
          <w:sz w:val="24"/>
          <w:szCs w:val="24"/>
        </w:rPr>
        <w:lastRenderedPageBreak/>
        <w:t>Additional Comments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592165" w:rsidRPr="00E746E8" w14:paraId="230545DD" w14:textId="77777777" w:rsidTr="00A83952">
        <w:trPr>
          <w:cantSplit/>
          <w:trHeight w:hRule="exact" w:val="288"/>
        </w:trPr>
        <w:tc>
          <w:tcPr>
            <w:tcW w:w="10296" w:type="dxa"/>
          </w:tcPr>
          <w:p w14:paraId="442037B0" w14:textId="77777777" w:rsidR="00592165" w:rsidRPr="00E746E8" w:rsidRDefault="00592165" w:rsidP="00592165">
            <w:pPr>
              <w:rPr>
                <w:rFonts w:ascii="Times New Roman" w:hAnsi="Times New Roman"/>
                <w:sz w:val="24"/>
              </w:rPr>
            </w:pPr>
          </w:p>
        </w:tc>
      </w:tr>
      <w:tr w:rsidR="00592165" w:rsidRPr="00E746E8" w14:paraId="27113731" w14:textId="77777777" w:rsidTr="00A83952">
        <w:trPr>
          <w:cantSplit/>
          <w:trHeight w:hRule="exact" w:val="288"/>
        </w:trPr>
        <w:tc>
          <w:tcPr>
            <w:tcW w:w="10296" w:type="dxa"/>
          </w:tcPr>
          <w:p w14:paraId="1C55EA7B" w14:textId="77777777" w:rsidR="00592165" w:rsidRPr="00E746E8" w:rsidRDefault="00592165" w:rsidP="00592165">
            <w:pPr>
              <w:rPr>
                <w:rFonts w:ascii="Times New Roman" w:hAnsi="Times New Roman"/>
                <w:sz w:val="24"/>
              </w:rPr>
            </w:pPr>
          </w:p>
        </w:tc>
      </w:tr>
      <w:tr w:rsidR="00592165" w:rsidRPr="00E746E8" w14:paraId="5B70464B" w14:textId="77777777" w:rsidTr="00A83952">
        <w:trPr>
          <w:cantSplit/>
          <w:trHeight w:hRule="exact" w:val="288"/>
        </w:trPr>
        <w:tc>
          <w:tcPr>
            <w:tcW w:w="10296" w:type="dxa"/>
          </w:tcPr>
          <w:p w14:paraId="5A7F29B7" w14:textId="77777777" w:rsidR="00592165" w:rsidRPr="00E746E8" w:rsidRDefault="00592165" w:rsidP="00592165">
            <w:pPr>
              <w:rPr>
                <w:rFonts w:ascii="Times New Roman" w:hAnsi="Times New Roman"/>
                <w:sz w:val="24"/>
              </w:rPr>
            </w:pPr>
          </w:p>
        </w:tc>
      </w:tr>
      <w:tr w:rsidR="00592165" w:rsidRPr="00E746E8" w14:paraId="701502E5" w14:textId="77777777" w:rsidTr="00A83952">
        <w:trPr>
          <w:cantSplit/>
          <w:trHeight w:hRule="exact" w:val="288"/>
        </w:trPr>
        <w:tc>
          <w:tcPr>
            <w:tcW w:w="10296" w:type="dxa"/>
          </w:tcPr>
          <w:p w14:paraId="7D458BE6" w14:textId="77777777" w:rsidR="00592165" w:rsidRPr="00E746E8" w:rsidRDefault="00592165" w:rsidP="0059216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711CED45" w14:textId="77777777" w:rsidR="000430A4" w:rsidRPr="00E746E8" w:rsidRDefault="00C41B55" w:rsidP="00702E38">
      <w:pPr>
        <w:pStyle w:val="Heading2"/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 w:rsidRPr="00E746E8">
        <w:rPr>
          <w:rFonts w:ascii="Times New Roman" w:hAnsi="Times New Roman" w:cs="Times New Roman"/>
          <w:sz w:val="24"/>
          <w:szCs w:val="24"/>
        </w:rPr>
        <w:t>About You (optiona</w:t>
      </w:r>
      <w:r w:rsidR="00F20299" w:rsidRPr="00E746E8">
        <w:rPr>
          <w:rFonts w:ascii="Times New Roman" w:hAnsi="Times New Roman" w:cs="Times New Roman"/>
          <w:sz w:val="24"/>
          <w:szCs w:val="24"/>
        </w:rPr>
        <w:t>l)</w:t>
      </w:r>
    </w:p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9198"/>
      </w:tblGrid>
      <w:tr w:rsidR="00CC34D1" w:rsidRPr="00E746E8" w14:paraId="1D57B4E6" w14:textId="77777777" w:rsidTr="00A83952">
        <w:trPr>
          <w:cantSplit/>
          <w:trHeight w:hRule="exact" w:val="288"/>
        </w:trPr>
        <w:tc>
          <w:tcPr>
            <w:tcW w:w="1098" w:type="dxa"/>
            <w:vAlign w:val="bottom"/>
          </w:tcPr>
          <w:p w14:paraId="7DC7676C" w14:textId="77777777" w:rsidR="00CC34D1" w:rsidRPr="00E746E8" w:rsidRDefault="00CC34D1" w:rsidP="00CC34D1">
            <w:pPr>
              <w:rPr>
                <w:rFonts w:ascii="Times New Roman" w:hAnsi="Times New Roman"/>
                <w:sz w:val="24"/>
              </w:rPr>
            </w:pPr>
            <w:r w:rsidRPr="00E746E8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91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5D7A812" w14:textId="77777777" w:rsidR="00CC34D1" w:rsidRPr="00E746E8" w:rsidRDefault="00CC34D1" w:rsidP="00953FF4">
            <w:pPr>
              <w:tabs>
                <w:tab w:val="left" w:pos="540"/>
                <w:tab w:val="left" w:pos="9720"/>
                <w:tab w:val="left" w:pos="1170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CC34D1" w:rsidRPr="00E746E8" w14:paraId="4421E17F" w14:textId="77777777" w:rsidTr="00A83952">
        <w:trPr>
          <w:cantSplit/>
          <w:trHeight w:hRule="exact" w:val="288"/>
        </w:trPr>
        <w:tc>
          <w:tcPr>
            <w:tcW w:w="1098" w:type="dxa"/>
            <w:tcBorders>
              <w:bottom w:val="nil"/>
            </w:tcBorders>
            <w:vAlign w:val="bottom"/>
          </w:tcPr>
          <w:p w14:paraId="48C3A6C8" w14:textId="77777777" w:rsidR="00CC34D1" w:rsidRPr="00E746E8" w:rsidRDefault="00CC34D1" w:rsidP="00CC34D1">
            <w:pPr>
              <w:rPr>
                <w:rFonts w:ascii="Times New Roman" w:hAnsi="Times New Roman"/>
                <w:sz w:val="24"/>
                <w:u w:val="single"/>
              </w:rPr>
            </w:pPr>
            <w:r w:rsidRPr="00E746E8">
              <w:rPr>
                <w:rFonts w:ascii="Times New Roman" w:hAnsi="Times New Roman"/>
                <w:sz w:val="24"/>
              </w:rPr>
              <w:t>Address</w:t>
            </w:r>
          </w:p>
        </w:tc>
        <w:tc>
          <w:tcPr>
            <w:tcW w:w="91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4E22E96" w14:textId="77777777" w:rsidR="00CC34D1" w:rsidRPr="00E746E8" w:rsidRDefault="00CC34D1" w:rsidP="00953FF4">
            <w:pPr>
              <w:tabs>
                <w:tab w:val="left" w:pos="540"/>
                <w:tab w:val="left" w:pos="9720"/>
                <w:tab w:val="left" w:pos="1170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CC34D1" w:rsidRPr="00E746E8" w14:paraId="3D8218C1" w14:textId="77777777" w:rsidTr="00A83952">
        <w:trPr>
          <w:cantSplit/>
          <w:trHeight w:hRule="exact" w:val="288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62D49708" w14:textId="77777777" w:rsidR="00CC34D1" w:rsidRPr="00E746E8" w:rsidRDefault="00592165" w:rsidP="00CC34D1">
            <w:pPr>
              <w:rPr>
                <w:rFonts w:ascii="Times New Roman" w:hAnsi="Times New Roman"/>
                <w:sz w:val="24"/>
              </w:rPr>
            </w:pPr>
            <w:r w:rsidRPr="00E746E8">
              <w:rPr>
                <w:rFonts w:ascii="Times New Roman" w:hAnsi="Times New Roman"/>
                <w:sz w:val="24"/>
              </w:rPr>
              <w:t>Phone</w:t>
            </w:r>
          </w:p>
        </w:tc>
        <w:tc>
          <w:tcPr>
            <w:tcW w:w="91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B2FC34" w14:textId="77777777" w:rsidR="00CC34D1" w:rsidRPr="00E746E8" w:rsidRDefault="00CC34D1" w:rsidP="005A15E2">
            <w:pPr>
              <w:rPr>
                <w:rFonts w:ascii="Times New Roman" w:hAnsi="Times New Roman"/>
                <w:sz w:val="24"/>
              </w:rPr>
            </w:pPr>
          </w:p>
        </w:tc>
      </w:tr>
      <w:tr w:rsidR="00111D68" w:rsidRPr="00E746E8" w14:paraId="0E87065F" w14:textId="77777777" w:rsidTr="00A83952">
        <w:trPr>
          <w:cantSplit/>
          <w:trHeight w:hRule="exact" w:val="288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42FC70FD" w14:textId="77777777" w:rsidR="00111D68" w:rsidRPr="00E746E8" w:rsidRDefault="00592165" w:rsidP="00CC34D1">
            <w:pPr>
              <w:rPr>
                <w:rFonts w:ascii="Times New Roman" w:hAnsi="Times New Roman"/>
                <w:sz w:val="24"/>
              </w:rPr>
            </w:pPr>
            <w:r w:rsidRPr="00E746E8"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w="91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98781AF" w14:textId="77777777" w:rsidR="00111D68" w:rsidRPr="00E746E8" w:rsidRDefault="00111D68" w:rsidP="005A15E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D0C1E49" w14:textId="77777777" w:rsidR="00592165" w:rsidRPr="00E746E8" w:rsidRDefault="00592165" w:rsidP="00A83952">
      <w:pPr>
        <w:spacing w:before="120"/>
        <w:rPr>
          <w:rFonts w:ascii="Times New Roman" w:hAnsi="Times New Roman"/>
          <w:sz w:val="24"/>
        </w:rPr>
      </w:pPr>
      <w:r w:rsidRPr="00E746E8">
        <w:rPr>
          <w:rFonts w:ascii="Times New Roman" w:hAnsi="Times New Roman"/>
          <w:sz w:val="24"/>
        </w:rPr>
        <w:t>May we add you to our mailing list, which offs news and exciting promotions?</w:t>
      </w:r>
      <w:r w:rsidRPr="00E746E8">
        <w:rPr>
          <w:rFonts w:ascii="Times New Roman" w:hAnsi="Times New Roman"/>
          <w:sz w:val="24"/>
        </w:rPr>
        <w:tab/>
      </w:r>
      <w:r w:rsidRPr="00E746E8">
        <w:rPr>
          <w:rStyle w:val="Checkbox"/>
          <w:rFonts w:ascii="Times New Roman" w:hAnsi="Times New Roman" w:cs="Times New Roman"/>
          <w:sz w:val="24"/>
          <w:szCs w:val="24"/>
        </w:rPr>
        <w:t>□</w:t>
      </w:r>
      <w:r w:rsidRPr="00E746E8">
        <w:rPr>
          <w:rFonts w:ascii="Times New Roman" w:hAnsi="Times New Roman"/>
          <w:sz w:val="24"/>
        </w:rPr>
        <w:t xml:space="preserve"> Yes</w:t>
      </w:r>
      <w:r w:rsidRPr="00E746E8">
        <w:rPr>
          <w:rFonts w:ascii="Times New Roman" w:hAnsi="Times New Roman"/>
          <w:sz w:val="24"/>
        </w:rPr>
        <w:tab/>
      </w:r>
      <w:r w:rsidRPr="00E746E8">
        <w:rPr>
          <w:rStyle w:val="Checkbox"/>
          <w:rFonts w:ascii="Times New Roman" w:hAnsi="Times New Roman" w:cs="Times New Roman"/>
          <w:sz w:val="24"/>
          <w:szCs w:val="24"/>
        </w:rPr>
        <w:t>□</w:t>
      </w:r>
      <w:r w:rsidRPr="00E746E8">
        <w:rPr>
          <w:rFonts w:ascii="Times New Roman" w:hAnsi="Times New Roman"/>
          <w:sz w:val="24"/>
        </w:rPr>
        <w:t xml:space="preserve"> No</w:t>
      </w:r>
    </w:p>
    <w:p w14:paraId="04F2C412" w14:textId="77777777" w:rsidR="000430A4" w:rsidRPr="00E746E8" w:rsidRDefault="000430A4" w:rsidP="00DD15A8">
      <w:pPr>
        <w:pStyle w:val="ThankYou"/>
        <w:rPr>
          <w:rFonts w:ascii="Times New Roman" w:hAnsi="Times New Roman"/>
          <w:sz w:val="24"/>
        </w:rPr>
      </w:pPr>
      <w:r w:rsidRPr="00E746E8">
        <w:rPr>
          <w:rFonts w:ascii="Times New Roman" w:hAnsi="Times New Roman"/>
          <w:sz w:val="24"/>
        </w:rPr>
        <w:t>Thank you for your participation!</w:t>
      </w:r>
    </w:p>
    <w:sectPr w:rsidR="000430A4" w:rsidRPr="00E746E8" w:rsidSect="00A8395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2093E" w14:textId="77777777" w:rsidR="00E746E8" w:rsidRDefault="00E746E8">
      <w:r>
        <w:separator/>
      </w:r>
    </w:p>
  </w:endnote>
  <w:endnote w:type="continuationSeparator" w:id="0">
    <w:p w14:paraId="0D5A926E" w14:textId="77777777" w:rsidR="00E746E8" w:rsidRDefault="00E7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8893A" w14:textId="77777777" w:rsidR="00E746E8" w:rsidRDefault="00E746E8">
      <w:r>
        <w:separator/>
      </w:r>
    </w:p>
  </w:footnote>
  <w:footnote w:type="continuationSeparator" w:id="0">
    <w:p w14:paraId="7479C6A7" w14:textId="77777777" w:rsidR="00E746E8" w:rsidRDefault="00E7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4081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3C293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BFE7F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6B8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38A0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4A5F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B0D8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1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7AE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0A5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7F31"/>
    <w:multiLevelType w:val="hybridMultilevel"/>
    <w:tmpl w:val="8176220C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7833F6"/>
    <w:multiLevelType w:val="hybridMultilevel"/>
    <w:tmpl w:val="5CE42774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7D6FA2"/>
    <w:multiLevelType w:val="hybridMultilevel"/>
    <w:tmpl w:val="EA38EDF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8C3532B"/>
    <w:multiLevelType w:val="multilevel"/>
    <w:tmpl w:val="3D66F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56"/>
        <w:szCs w:val="5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CBF3A0D"/>
    <w:multiLevelType w:val="multilevel"/>
    <w:tmpl w:val="A06A8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3302C1"/>
    <w:multiLevelType w:val="hybridMultilevel"/>
    <w:tmpl w:val="E8F47B9A"/>
    <w:lvl w:ilvl="0" w:tplc="F52430D2">
      <w:start w:val="1"/>
      <w:numFmt w:val="bullet"/>
      <w:pStyle w:val="AnswersChar"/>
      <w:lvlText w:val="□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188E4369"/>
    <w:multiLevelType w:val="hybridMultilevel"/>
    <w:tmpl w:val="C86E9CAC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0F3BC7"/>
    <w:multiLevelType w:val="hybridMultilevel"/>
    <w:tmpl w:val="EF3A288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>
    <w:nsid w:val="23732848"/>
    <w:multiLevelType w:val="hybridMultilevel"/>
    <w:tmpl w:val="FBEAC630"/>
    <w:lvl w:ilvl="0" w:tplc="187E1C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44"/>
        <w:szCs w:val="1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960764A"/>
    <w:multiLevelType w:val="hybridMultilevel"/>
    <w:tmpl w:val="89E0C3A8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9363E"/>
    <w:multiLevelType w:val="hybridMultilevel"/>
    <w:tmpl w:val="3D66F7BA"/>
    <w:lvl w:ilvl="0" w:tplc="A280A9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412426"/>
    <w:multiLevelType w:val="hybridMultilevel"/>
    <w:tmpl w:val="DEA049F0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39F23246"/>
    <w:multiLevelType w:val="hybridMultilevel"/>
    <w:tmpl w:val="D5B88D8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6D3427"/>
    <w:multiLevelType w:val="hybridMultilevel"/>
    <w:tmpl w:val="DDD6E9E2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316028"/>
    <w:multiLevelType w:val="hybridMultilevel"/>
    <w:tmpl w:val="6720B0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CD54ED6"/>
    <w:multiLevelType w:val="hybridMultilevel"/>
    <w:tmpl w:val="579C93C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AF39CB"/>
    <w:multiLevelType w:val="hybridMultilevel"/>
    <w:tmpl w:val="E2D8343C"/>
    <w:lvl w:ilvl="0" w:tplc="124094F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195DC3"/>
    <w:multiLevelType w:val="hybridMultilevel"/>
    <w:tmpl w:val="A06A8D6C"/>
    <w:lvl w:ilvl="0" w:tplc="635091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BE0E07"/>
    <w:multiLevelType w:val="hybridMultilevel"/>
    <w:tmpl w:val="B14C3A4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D877DA"/>
    <w:multiLevelType w:val="multilevel"/>
    <w:tmpl w:val="5CE4277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9D563E"/>
    <w:multiLevelType w:val="hybridMultilevel"/>
    <w:tmpl w:val="996E7F38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BA65DA"/>
    <w:multiLevelType w:val="multilevel"/>
    <w:tmpl w:val="FBEAC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44"/>
        <w:szCs w:val="1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9D7DF7"/>
    <w:multiLevelType w:val="multilevel"/>
    <w:tmpl w:val="E2D8343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817905"/>
    <w:multiLevelType w:val="hybridMultilevel"/>
    <w:tmpl w:val="106666EE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88172F"/>
    <w:multiLevelType w:val="hybridMultilevel"/>
    <w:tmpl w:val="2BE8DCF6"/>
    <w:lvl w:ilvl="0" w:tplc="7FC07C6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20"/>
  </w:num>
  <w:num w:numId="4">
    <w:abstractNumId w:val="13"/>
  </w:num>
  <w:num w:numId="5">
    <w:abstractNumId w:val="27"/>
  </w:num>
  <w:num w:numId="6">
    <w:abstractNumId w:val="14"/>
  </w:num>
  <w:num w:numId="7">
    <w:abstractNumId w:val="26"/>
  </w:num>
  <w:num w:numId="8">
    <w:abstractNumId w:val="32"/>
  </w:num>
  <w:num w:numId="9">
    <w:abstractNumId w:val="23"/>
  </w:num>
  <w:num w:numId="10">
    <w:abstractNumId w:val="15"/>
  </w:num>
  <w:num w:numId="11">
    <w:abstractNumId w:val="11"/>
  </w:num>
  <w:num w:numId="12">
    <w:abstractNumId w:val="29"/>
  </w:num>
  <w:num w:numId="13">
    <w:abstractNumId w:val="22"/>
  </w:num>
  <w:num w:numId="14">
    <w:abstractNumId w:val="10"/>
  </w:num>
  <w:num w:numId="15">
    <w:abstractNumId w:val="12"/>
  </w:num>
  <w:num w:numId="16">
    <w:abstractNumId w:val="17"/>
  </w:num>
  <w:num w:numId="17">
    <w:abstractNumId w:val="21"/>
  </w:num>
  <w:num w:numId="18">
    <w:abstractNumId w:val="25"/>
  </w:num>
  <w:num w:numId="19">
    <w:abstractNumId w:val="28"/>
  </w:num>
  <w:num w:numId="20">
    <w:abstractNumId w:val="16"/>
  </w:num>
  <w:num w:numId="21">
    <w:abstractNumId w:val="34"/>
  </w:num>
  <w:num w:numId="22">
    <w:abstractNumId w:val="19"/>
  </w:num>
  <w:num w:numId="23">
    <w:abstractNumId w:val="30"/>
  </w:num>
  <w:num w:numId="24">
    <w:abstractNumId w:val="3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360"/>
  <w:drawingGridVerticalSpacing w:val="360"/>
  <w:noPunctuationKerning/>
  <w:characterSpacingControl w:val="doNotCompress"/>
  <w:savePreviewPicture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E8"/>
    <w:rsid w:val="00002DF7"/>
    <w:rsid w:val="000132B8"/>
    <w:rsid w:val="000176EE"/>
    <w:rsid w:val="00025B82"/>
    <w:rsid w:val="00036522"/>
    <w:rsid w:val="000430A4"/>
    <w:rsid w:val="00050725"/>
    <w:rsid w:val="00055D14"/>
    <w:rsid w:val="00073253"/>
    <w:rsid w:val="00090A5A"/>
    <w:rsid w:val="00093846"/>
    <w:rsid w:val="00097BBB"/>
    <w:rsid w:val="000C19FE"/>
    <w:rsid w:val="000C73AA"/>
    <w:rsid w:val="000D6FEE"/>
    <w:rsid w:val="000E3395"/>
    <w:rsid w:val="000F7CC0"/>
    <w:rsid w:val="00102105"/>
    <w:rsid w:val="00111D68"/>
    <w:rsid w:val="00120CBC"/>
    <w:rsid w:val="00125A3F"/>
    <w:rsid w:val="00143EC5"/>
    <w:rsid w:val="00146C08"/>
    <w:rsid w:val="0015131C"/>
    <w:rsid w:val="00167B67"/>
    <w:rsid w:val="001837FF"/>
    <w:rsid w:val="00187E20"/>
    <w:rsid w:val="00191420"/>
    <w:rsid w:val="0019601E"/>
    <w:rsid w:val="00197D00"/>
    <w:rsid w:val="001A3F6E"/>
    <w:rsid w:val="001C7F38"/>
    <w:rsid w:val="001D5550"/>
    <w:rsid w:val="00210813"/>
    <w:rsid w:val="00235495"/>
    <w:rsid w:val="0024039F"/>
    <w:rsid w:val="00240F96"/>
    <w:rsid w:val="00271B78"/>
    <w:rsid w:val="00283976"/>
    <w:rsid w:val="002842C5"/>
    <w:rsid w:val="002978C2"/>
    <w:rsid w:val="002A5DC4"/>
    <w:rsid w:val="002A5E16"/>
    <w:rsid w:val="002F15ED"/>
    <w:rsid w:val="00302D82"/>
    <w:rsid w:val="00305316"/>
    <w:rsid w:val="003109A1"/>
    <w:rsid w:val="00314DBD"/>
    <w:rsid w:val="003231E4"/>
    <w:rsid w:val="00334B24"/>
    <w:rsid w:val="00337041"/>
    <w:rsid w:val="00343BB2"/>
    <w:rsid w:val="00347ACA"/>
    <w:rsid w:val="00355387"/>
    <w:rsid w:val="00365789"/>
    <w:rsid w:val="00383E52"/>
    <w:rsid w:val="003925ED"/>
    <w:rsid w:val="00396404"/>
    <w:rsid w:val="003967F9"/>
    <w:rsid w:val="00397DF6"/>
    <w:rsid w:val="003A1F4E"/>
    <w:rsid w:val="003B7769"/>
    <w:rsid w:val="003C16FB"/>
    <w:rsid w:val="003D130C"/>
    <w:rsid w:val="003D4C01"/>
    <w:rsid w:val="003D6215"/>
    <w:rsid w:val="003E21CC"/>
    <w:rsid w:val="003E4543"/>
    <w:rsid w:val="003F25E9"/>
    <w:rsid w:val="003F2FE4"/>
    <w:rsid w:val="003F7243"/>
    <w:rsid w:val="00414F5C"/>
    <w:rsid w:val="00423552"/>
    <w:rsid w:val="0043504C"/>
    <w:rsid w:val="00451B18"/>
    <w:rsid w:val="004B2694"/>
    <w:rsid w:val="004B2DD0"/>
    <w:rsid w:val="004C2751"/>
    <w:rsid w:val="004C3E51"/>
    <w:rsid w:val="004D3807"/>
    <w:rsid w:val="004E0AEC"/>
    <w:rsid w:val="004E3106"/>
    <w:rsid w:val="004E6FE4"/>
    <w:rsid w:val="004F4640"/>
    <w:rsid w:val="005144FF"/>
    <w:rsid w:val="0053373D"/>
    <w:rsid w:val="00540C23"/>
    <w:rsid w:val="005463A7"/>
    <w:rsid w:val="005474B2"/>
    <w:rsid w:val="00556644"/>
    <w:rsid w:val="005600E8"/>
    <w:rsid w:val="005705A3"/>
    <w:rsid w:val="00587012"/>
    <w:rsid w:val="00591964"/>
    <w:rsid w:val="00592165"/>
    <w:rsid w:val="005A15E2"/>
    <w:rsid w:val="005A68DA"/>
    <w:rsid w:val="005B16D9"/>
    <w:rsid w:val="005B6180"/>
    <w:rsid w:val="005C22AC"/>
    <w:rsid w:val="005C7DD7"/>
    <w:rsid w:val="005D1DB6"/>
    <w:rsid w:val="005E4834"/>
    <w:rsid w:val="00603E6A"/>
    <w:rsid w:val="00607655"/>
    <w:rsid w:val="00612DC7"/>
    <w:rsid w:val="0061654E"/>
    <w:rsid w:val="00624BF8"/>
    <w:rsid w:val="00636971"/>
    <w:rsid w:val="00655577"/>
    <w:rsid w:val="0066444E"/>
    <w:rsid w:val="00667279"/>
    <w:rsid w:val="006B046E"/>
    <w:rsid w:val="006B2DD1"/>
    <w:rsid w:val="006B3FC0"/>
    <w:rsid w:val="006E150D"/>
    <w:rsid w:val="006E4C5D"/>
    <w:rsid w:val="006E595F"/>
    <w:rsid w:val="007028A5"/>
    <w:rsid w:val="00702E38"/>
    <w:rsid w:val="00706C9A"/>
    <w:rsid w:val="00722FBE"/>
    <w:rsid w:val="00734D6B"/>
    <w:rsid w:val="00747F40"/>
    <w:rsid w:val="0075188F"/>
    <w:rsid w:val="007726EA"/>
    <w:rsid w:val="007A3627"/>
    <w:rsid w:val="007A41D0"/>
    <w:rsid w:val="007B0D4F"/>
    <w:rsid w:val="007C1E96"/>
    <w:rsid w:val="00802CEB"/>
    <w:rsid w:val="00806336"/>
    <w:rsid w:val="008141D4"/>
    <w:rsid w:val="008301EB"/>
    <w:rsid w:val="0083569B"/>
    <w:rsid w:val="0087254D"/>
    <w:rsid w:val="008751E0"/>
    <w:rsid w:val="00887292"/>
    <w:rsid w:val="008C6AB2"/>
    <w:rsid w:val="008F0BE6"/>
    <w:rsid w:val="008F7B8B"/>
    <w:rsid w:val="00900B3E"/>
    <w:rsid w:val="00902E93"/>
    <w:rsid w:val="0090723D"/>
    <w:rsid w:val="00943D45"/>
    <w:rsid w:val="0094566A"/>
    <w:rsid w:val="00953FF4"/>
    <w:rsid w:val="00957B40"/>
    <w:rsid w:val="00974CBD"/>
    <w:rsid w:val="009772E0"/>
    <w:rsid w:val="009963EE"/>
    <w:rsid w:val="009B5AC0"/>
    <w:rsid w:val="009C1AC1"/>
    <w:rsid w:val="009C4BDA"/>
    <w:rsid w:val="009C6750"/>
    <w:rsid w:val="009F1654"/>
    <w:rsid w:val="00A1049C"/>
    <w:rsid w:val="00A131E7"/>
    <w:rsid w:val="00A2219F"/>
    <w:rsid w:val="00A51CC3"/>
    <w:rsid w:val="00A83952"/>
    <w:rsid w:val="00A92F37"/>
    <w:rsid w:val="00A941B1"/>
    <w:rsid w:val="00AB2E3F"/>
    <w:rsid w:val="00AD6EFB"/>
    <w:rsid w:val="00AE13A8"/>
    <w:rsid w:val="00B007EB"/>
    <w:rsid w:val="00B4236C"/>
    <w:rsid w:val="00B468A2"/>
    <w:rsid w:val="00B559E7"/>
    <w:rsid w:val="00B5634B"/>
    <w:rsid w:val="00B63F36"/>
    <w:rsid w:val="00B645CF"/>
    <w:rsid w:val="00B752D2"/>
    <w:rsid w:val="00B75A3F"/>
    <w:rsid w:val="00B7753D"/>
    <w:rsid w:val="00B77893"/>
    <w:rsid w:val="00B8640F"/>
    <w:rsid w:val="00BA017E"/>
    <w:rsid w:val="00BA06F8"/>
    <w:rsid w:val="00BC200A"/>
    <w:rsid w:val="00BC201D"/>
    <w:rsid w:val="00BD4F59"/>
    <w:rsid w:val="00BF1ADE"/>
    <w:rsid w:val="00C03B5C"/>
    <w:rsid w:val="00C41B55"/>
    <w:rsid w:val="00C5755F"/>
    <w:rsid w:val="00C629CA"/>
    <w:rsid w:val="00C6602D"/>
    <w:rsid w:val="00C663AA"/>
    <w:rsid w:val="00C7095F"/>
    <w:rsid w:val="00C8137B"/>
    <w:rsid w:val="00C8543E"/>
    <w:rsid w:val="00CA420B"/>
    <w:rsid w:val="00CB7D35"/>
    <w:rsid w:val="00CC34D1"/>
    <w:rsid w:val="00CC609C"/>
    <w:rsid w:val="00CE4C1E"/>
    <w:rsid w:val="00CF6A24"/>
    <w:rsid w:val="00D04A5C"/>
    <w:rsid w:val="00D07AE2"/>
    <w:rsid w:val="00D132BD"/>
    <w:rsid w:val="00D25481"/>
    <w:rsid w:val="00D34D95"/>
    <w:rsid w:val="00D41310"/>
    <w:rsid w:val="00D43944"/>
    <w:rsid w:val="00D43B6D"/>
    <w:rsid w:val="00D60BD9"/>
    <w:rsid w:val="00D641E2"/>
    <w:rsid w:val="00D65352"/>
    <w:rsid w:val="00D818DF"/>
    <w:rsid w:val="00D87966"/>
    <w:rsid w:val="00D92780"/>
    <w:rsid w:val="00D95FA4"/>
    <w:rsid w:val="00D97C91"/>
    <w:rsid w:val="00DA48AB"/>
    <w:rsid w:val="00DC4F04"/>
    <w:rsid w:val="00DD15A8"/>
    <w:rsid w:val="00DE556B"/>
    <w:rsid w:val="00E02B61"/>
    <w:rsid w:val="00E2486A"/>
    <w:rsid w:val="00E53D07"/>
    <w:rsid w:val="00E649BA"/>
    <w:rsid w:val="00E67EB6"/>
    <w:rsid w:val="00E746E8"/>
    <w:rsid w:val="00E75A3F"/>
    <w:rsid w:val="00E9479D"/>
    <w:rsid w:val="00EA3769"/>
    <w:rsid w:val="00ED5FFC"/>
    <w:rsid w:val="00ED7EC7"/>
    <w:rsid w:val="00F1050F"/>
    <w:rsid w:val="00F13F97"/>
    <w:rsid w:val="00F16C96"/>
    <w:rsid w:val="00F20299"/>
    <w:rsid w:val="00F275CB"/>
    <w:rsid w:val="00F35DC8"/>
    <w:rsid w:val="00F37CE8"/>
    <w:rsid w:val="00F66FAC"/>
    <w:rsid w:val="00F8580E"/>
    <w:rsid w:val="00F87A95"/>
    <w:rsid w:val="00F97D34"/>
    <w:rsid w:val="00FB0AE3"/>
    <w:rsid w:val="00FC3C3B"/>
    <w:rsid w:val="00FF6FE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BE7E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3952"/>
    <w:pPr>
      <w:spacing w:before="40" w:after="4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CC34D1"/>
    <w:pPr>
      <w:jc w:val="right"/>
      <w:outlineLvl w:val="0"/>
    </w:pPr>
    <w:rPr>
      <w:rFonts w:asciiTheme="majorHAnsi" w:hAnsiTheme="majorHAnsi"/>
      <w:sz w:val="44"/>
      <w:szCs w:val="40"/>
    </w:rPr>
  </w:style>
  <w:style w:type="paragraph" w:styleId="Heading2">
    <w:name w:val="heading 2"/>
    <w:basedOn w:val="Normal"/>
    <w:next w:val="Normal"/>
    <w:qFormat/>
    <w:rsid w:val="00A83952"/>
    <w:pPr>
      <w:keepNext/>
      <w:spacing w:before="160"/>
      <w:outlineLvl w:val="1"/>
    </w:pPr>
    <w:rPr>
      <w:rFonts w:asciiTheme="majorHAnsi" w:hAnsiTheme="majorHAnsi"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E3395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4D1"/>
    <w:rPr>
      <w:rFonts w:asciiTheme="majorHAnsi" w:hAnsiTheme="majorHAnsi"/>
      <w:sz w:val="44"/>
      <w:szCs w:val="40"/>
    </w:rPr>
  </w:style>
  <w:style w:type="character" w:customStyle="1" w:styleId="Heading3Char">
    <w:name w:val="Heading 3 Char"/>
    <w:basedOn w:val="DefaultParagraphFont"/>
    <w:link w:val="Heading3"/>
    <w:semiHidden/>
    <w:rsid w:val="00592165"/>
    <w:rPr>
      <w:rFonts w:asciiTheme="minorHAnsi" w:hAnsiTheme="minorHAnsi" w:cs="Arial"/>
      <w:b/>
      <w:bCs/>
      <w:szCs w:val="26"/>
    </w:rPr>
  </w:style>
  <w:style w:type="table" w:styleId="TableGrid">
    <w:name w:val="Table Grid"/>
    <w:basedOn w:val="TableNormal"/>
    <w:rsid w:val="00900B3E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qFormat/>
    <w:rsid w:val="00A83952"/>
    <w:pPr>
      <w:spacing w:before="200" w:after="0"/>
      <w:jc w:val="center"/>
    </w:pPr>
    <w:rPr>
      <w:b/>
      <w:i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CC34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9216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CC34D1"/>
    <w:rPr>
      <w:rFonts w:ascii="Century Gothic" w:hAnsi="Century Gothic"/>
      <w:b/>
      <w:color w:val="1F497D" w:themeColor="text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92165"/>
    <w:rPr>
      <w:color w:val="808080"/>
    </w:rPr>
  </w:style>
  <w:style w:type="paragraph" w:customStyle="1" w:styleId="Answers">
    <w:name w:val="Answers"/>
    <w:basedOn w:val="Normal"/>
    <w:link w:val="AnswersChar"/>
    <w:qFormat/>
    <w:rsid w:val="00A83952"/>
    <w:pPr>
      <w:numPr>
        <w:numId w:val="10"/>
      </w:numPr>
      <w:spacing w:after="80"/>
      <w:ind w:left="907"/>
    </w:pPr>
    <w:rPr>
      <w:sz w:val="18"/>
      <w:szCs w:val="18"/>
    </w:rPr>
  </w:style>
  <w:style w:type="character" w:customStyle="1" w:styleId="AnswersChar">
    <w:name w:val="Answers Char"/>
    <w:basedOn w:val="DefaultParagraphFont"/>
    <w:link w:val="Answers"/>
    <w:rsid w:val="00A83952"/>
    <w:rPr>
      <w:rFonts w:asciiTheme="minorHAnsi" w:hAnsiTheme="minorHAnsi"/>
      <w:sz w:val="18"/>
      <w:szCs w:val="18"/>
    </w:rPr>
  </w:style>
  <w:style w:type="character" w:customStyle="1" w:styleId="Checkbox">
    <w:name w:val="Checkbox"/>
    <w:basedOn w:val="DefaultParagraphFont"/>
    <w:qFormat/>
    <w:rsid w:val="006B2DD1"/>
    <w:rPr>
      <w:rFonts w:ascii="Courier New" w:hAnsi="Courier New" w:cs="Courier New"/>
      <w:sz w:val="28"/>
      <w:szCs w:val="28"/>
    </w:rPr>
  </w:style>
  <w:style w:type="paragraph" w:styleId="ListParagraph">
    <w:name w:val="List Paragraph"/>
    <w:basedOn w:val="Normal"/>
    <w:uiPriority w:val="34"/>
    <w:unhideWhenUsed/>
    <w:qFormat/>
    <w:rsid w:val="00E74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3952"/>
    <w:pPr>
      <w:spacing w:before="40" w:after="4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CC34D1"/>
    <w:pPr>
      <w:jc w:val="right"/>
      <w:outlineLvl w:val="0"/>
    </w:pPr>
    <w:rPr>
      <w:rFonts w:asciiTheme="majorHAnsi" w:hAnsiTheme="majorHAnsi"/>
      <w:sz w:val="44"/>
      <w:szCs w:val="40"/>
    </w:rPr>
  </w:style>
  <w:style w:type="paragraph" w:styleId="Heading2">
    <w:name w:val="heading 2"/>
    <w:basedOn w:val="Normal"/>
    <w:next w:val="Normal"/>
    <w:qFormat/>
    <w:rsid w:val="00A83952"/>
    <w:pPr>
      <w:keepNext/>
      <w:spacing w:before="160"/>
      <w:outlineLvl w:val="1"/>
    </w:pPr>
    <w:rPr>
      <w:rFonts w:asciiTheme="majorHAnsi" w:hAnsiTheme="majorHAnsi"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E3395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4D1"/>
    <w:rPr>
      <w:rFonts w:asciiTheme="majorHAnsi" w:hAnsiTheme="majorHAnsi"/>
      <w:sz w:val="44"/>
      <w:szCs w:val="40"/>
    </w:rPr>
  </w:style>
  <w:style w:type="character" w:customStyle="1" w:styleId="Heading3Char">
    <w:name w:val="Heading 3 Char"/>
    <w:basedOn w:val="DefaultParagraphFont"/>
    <w:link w:val="Heading3"/>
    <w:semiHidden/>
    <w:rsid w:val="00592165"/>
    <w:rPr>
      <w:rFonts w:asciiTheme="minorHAnsi" w:hAnsiTheme="minorHAnsi" w:cs="Arial"/>
      <w:b/>
      <w:bCs/>
      <w:szCs w:val="26"/>
    </w:rPr>
  </w:style>
  <w:style w:type="table" w:styleId="TableGrid">
    <w:name w:val="Table Grid"/>
    <w:basedOn w:val="TableNormal"/>
    <w:rsid w:val="00900B3E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qFormat/>
    <w:rsid w:val="00A83952"/>
    <w:pPr>
      <w:spacing w:before="200" w:after="0"/>
      <w:jc w:val="center"/>
    </w:pPr>
    <w:rPr>
      <w:b/>
      <w:i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CC34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9216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CC34D1"/>
    <w:rPr>
      <w:rFonts w:ascii="Century Gothic" w:hAnsi="Century Gothic"/>
      <w:b/>
      <w:color w:val="1F497D" w:themeColor="text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92165"/>
    <w:rPr>
      <w:color w:val="808080"/>
    </w:rPr>
  </w:style>
  <w:style w:type="paragraph" w:customStyle="1" w:styleId="Answers">
    <w:name w:val="Answers"/>
    <w:basedOn w:val="Normal"/>
    <w:link w:val="AnswersChar"/>
    <w:qFormat/>
    <w:rsid w:val="00A83952"/>
    <w:pPr>
      <w:numPr>
        <w:numId w:val="10"/>
      </w:numPr>
      <w:spacing w:after="80"/>
      <w:ind w:left="907"/>
    </w:pPr>
    <w:rPr>
      <w:sz w:val="18"/>
      <w:szCs w:val="18"/>
    </w:rPr>
  </w:style>
  <w:style w:type="character" w:customStyle="1" w:styleId="AnswersChar">
    <w:name w:val="Answers Char"/>
    <w:basedOn w:val="DefaultParagraphFont"/>
    <w:link w:val="Answers"/>
    <w:rsid w:val="00A83952"/>
    <w:rPr>
      <w:rFonts w:asciiTheme="minorHAnsi" w:hAnsiTheme="minorHAnsi"/>
      <w:sz w:val="18"/>
      <w:szCs w:val="18"/>
    </w:rPr>
  </w:style>
  <w:style w:type="character" w:customStyle="1" w:styleId="Checkbox">
    <w:name w:val="Checkbox"/>
    <w:basedOn w:val="DefaultParagraphFont"/>
    <w:qFormat/>
    <w:rsid w:val="006B2DD1"/>
    <w:rPr>
      <w:rFonts w:ascii="Courier New" w:hAnsi="Courier New" w:cs="Courier New"/>
      <w:sz w:val="28"/>
      <w:szCs w:val="28"/>
    </w:rPr>
  </w:style>
  <w:style w:type="paragraph" w:styleId="ListParagraph">
    <w:name w:val="List Paragraph"/>
    <w:basedOn w:val="Normal"/>
    <w:uiPriority w:val="34"/>
    <w:unhideWhenUsed/>
    <w:qFormat/>
    <w:rsid w:val="00E7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KHIL:private:var:folders:ld:dfs17b4j2x56bw152ntzs6l40000gn:T:TC02807212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E248455602654B898B0923E86B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0E0A9-3BB3-184F-92DB-EB44BFBE0E30}"/>
      </w:docPartPr>
      <w:docPartBody>
        <w:p w:rsidR="00000000" w:rsidRDefault="003978F5" w:rsidP="003978F5">
          <w:pPr>
            <w:pStyle w:val="D9E248455602654B898B0923E86B1F1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F5"/>
    <w:rsid w:val="003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C507467A05DF4286FC63BC19AD6A34">
    <w:name w:val="CFC507467A05DF4286FC63BC19AD6A34"/>
  </w:style>
  <w:style w:type="paragraph" w:customStyle="1" w:styleId="8CD219DB6A1A2249A5F6365203357FA8">
    <w:name w:val="8CD219DB6A1A2249A5F6365203357FA8"/>
  </w:style>
  <w:style w:type="paragraph" w:customStyle="1" w:styleId="F736C234F79520459A02861410CBE43C">
    <w:name w:val="F736C234F79520459A02861410CBE43C"/>
  </w:style>
  <w:style w:type="paragraph" w:customStyle="1" w:styleId="67A9EC3FE2420840888AC307CAC1BB9C">
    <w:name w:val="67A9EC3FE2420840888AC307CAC1BB9C"/>
  </w:style>
  <w:style w:type="paragraph" w:customStyle="1" w:styleId="60E4F01EE86FC642B91164943CB439C1">
    <w:name w:val="60E4F01EE86FC642B91164943CB439C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4C10270A0394478CB8EA677F03D3CD">
    <w:name w:val="C14C10270A0394478CB8EA677F03D3CD"/>
  </w:style>
  <w:style w:type="paragraph" w:customStyle="1" w:styleId="2866B2D59D367C44A49B4D9DFBC6C253">
    <w:name w:val="2866B2D59D367C44A49B4D9DFBC6C253"/>
  </w:style>
  <w:style w:type="paragraph" w:customStyle="1" w:styleId="280053506EBED74C901EA2337C85245E">
    <w:name w:val="280053506EBED74C901EA2337C85245E"/>
  </w:style>
  <w:style w:type="paragraph" w:customStyle="1" w:styleId="1078E3385E316141B2175552A0B096F3">
    <w:name w:val="1078E3385E316141B2175552A0B096F3"/>
  </w:style>
  <w:style w:type="paragraph" w:customStyle="1" w:styleId="01F2B6086C3A04498C33D3E84E6AC2B3">
    <w:name w:val="01F2B6086C3A04498C33D3E84E6AC2B3"/>
  </w:style>
  <w:style w:type="paragraph" w:customStyle="1" w:styleId="ACED71D78C871A41A9453F1F7ACE4A1B">
    <w:name w:val="ACED71D78C871A41A9453F1F7ACE4A1B"/>
  </w:style>
  <w:style w:type="paragraph" w:customStyle="1" w:styleId="3B1D12FF86747540B2E934D8A130BA7A">
    <w:name w:val="3B1D12FF86747540B2E934D8A130BA7A"/>
  </w:style>
  <w:style w:type="paragraph" w:customStyle="1" w:styleId="D9E248455602654B898B0923E86B1F16">
    <w:name w:val="D9E248455602654B898B0923E86B1F16"/>
    <w:rsid w:val="003978F5"/>
  </w:style>
  <w:style w:type="paragraph" w:customStyle="1" w:styleId="6D169C354765D24DB4574F279CBDC76D">
    <w:name w:val="6D169C354765D24DB4574F279CBDC76D"/>
    <w:rsid w:val="003978F5"/>
  </w:style>
  <w:style w:type="paragraph" w:customStyle="1" w:styleId="1A6B4450A9B4A342A682B23911495F6A">
    <w:name w:val="1A6B4450A9B4A342A682B23911495F6A"/>
    <w:rsid w:val="003978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C507467A05DF4286FC63BC19AD6A34">
    <w:name w:val="CFC507467A05DF4286FC63BC19AD6A34"/>
  </w:style>
  <w:style w:type="paragraph" w:customStyle="1" w:styleId="8CD219DB6A1A2249A5F6365203357FA8">
    <w:name w:val="8CD219DB6A1A2249A5F6365203357FA8"/>
  </w:style>
  <w:style w:type="paragraph" w:customStyle="1" w:styleId="F736C234F79520459A02861410CBE43C">
    <w:name w:val="F736C234F79520459A02861410CBE43C"/>
  </w:style>
  <w:style w:type="paragraph" w:customStyle="1" w:styleId="67A9EC3FE2420840888AC307CAC1BB9C">
    <w:name w:val="67A9EC3FE2420840888AC307CAC1BB9C"/>
  </w:style>
  <w:style w:type="paragraph" w:customStyle="1" w:styleId="60E4F01EE86FC642B91164943CB439C1">
    <w:name w:val="60E4F01EE86FC642B91164943CB439C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4C10270A0394478CB8EA677F03D3CD">
    <w:name w:val="C14C10270A0394478CB8EA677F03D3CD"/>
  </w:style>
  <w:style w:type="paragraph" w:customStyle="1" w:styleId="2866B2D59D367C44A49B4D9DFBC6C253">
    <w:name w:val="2866B2D59D367C44A49B4D9DFBC6C253"/>
  </w:style>
  <w:style w:type="paragraph" w:customStyle="1" w:styleId="280053506EBED74C901EA2337C85245E">
    <w:name w:val="280053506EBED74C901EA2337C85245E"/>
  </w:style>
  <w:style w:type="paragraph" w:customStyle="1" w:styleId="1078E3385E316141B2175552A0B096F3">
    <w:name w:val="1078E3385E316141B2175552A0B096F3"/>
  </w:style>
  <w:style w:type="paragraph" w:customStyle="1" w:styleId="01F2B6086C3A04498C33D3E84E6AC2B3">
    <w:name w:val="01F2B6086C3A04498C33D3E84E6AC2B3"/>
  </w:style>
  <w:style w:type="paragraph" w:customStyle="1" w:styleId="ACED71D78C871A41A9453F1F7ACE4A1B">
    <w:name w:val="ACED71D78C871A41A9453F1F7ACE4A1B"/>
  </w:style>
  <w:style w:type="paragraph" w:customStyle="1" w:styleId="3B1D12FF86747540B2E934D8A130BA7A">
    <w:name w:val="3B1D12FF86747540B2E934D8A130BA7A"/>
  </w:style>
  <w:style w:type="paragraph" w:customStyle="1" w:styleId="D9E248455602654B898B0923E86B1F16">
    <w:name w:val="D9E248455602654B898B0923E86B1F16"/>
    <w:rsid w:val="003978F5"/>
  </w:style>
  <w:style w:type="paragraph" w:customStyle="1" w:styleId="6D169C354765D24DB4574F279CBDC76D">
    <w:name w:val="6D169C354765D24DB4574F279CBDC76D"/>
    <w:rsid w:val="003978F5"/>
  </w:style>
  <w:style w:type="paragraph" w:customStyle="1" w:styleId="1A6B4450A9B4A342A682B23911495F6A">
    <w:name w:val="1A6B4450A9B4A342A682B23911495F6A"/>
    <w:rsid w:val="003978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8D7FC4-CAD0-4F98-801F-5BF2C41FF8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TC028072129991</Template>
  <TotalTime>14</TotalTime>
  <Pages>2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of customer service</vt:lpstr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customer service</dc:title>
  <dc:subject>    CALIFORNIA STATE UNIVERSITY, LONG BEACH</dc:subject>
  <dc:creator>AKHILA</dc:creator>
  <cp:keywords/>
  <cp:lastModifiedBy>AKHILA</cp:lastModifiedBy>
  <cp:revision>2</cp:revision>
  <cp:lastPrinted>2003-09-23T22:31:00Z</cp:lastPrinted>
  <dcterms:created xsi:type="dcterms:W3CDTF">2014-12-15T01:23:00Z</dcterms:created>
  <dcterms:modified xsi:type="dcterms:W3CDTF">2014-12-15T01:37:00Z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TC010427681033</vt:lpwstr>
  </property>
</Properties>
</file>